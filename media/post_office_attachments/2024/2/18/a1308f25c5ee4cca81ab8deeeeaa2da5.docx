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9F86" w14:textId="5B5B93FB" w:rsidR="00E37243" w:rsidRPr="00E85C32" w:rsidRDefault="00536E7E" w:rsidP="009E4D8B">
      <w:pPr>
        <w:pStyle w:val="Kopfzeile"/>
        <w:tabs>
          <w:tab w:val="clear" w:pos="4536"/>
          <w:tab w:val="clear" w:pos="9072"/>
        </w:tabs>
        <w:spacing w:line="480" w:lineRule="auto"/>
        <w:ind w:left="567" w:firstLine="708"/>
        <w:rPr>
          <w:rFonts w:ascii="Arial" w:hAnsi="Arial"/>
          <w:b/>
          <w:color w:val="C00000"/>
          <w:sz w:val="4"/>
          <w:szCs w:val="4"/>
          <w:u w:val="single"/>
        </w:rPr>
      </w:pPr>
      <w:r>
        <w:rPr>
          <w:rFonts w:ascii="Arial" w:hAnsi="Arial"/>
          <w:b/>
          <w:noProof/>
          <w:color w:val="C00000"/>
          <w:sz w:val="4"/>
          <w:szCs w:val="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C1CA" wp14:editId="5D2CDC01">
                <wp:simplePos x="0" y="0"/>
                <wp:positionH relativeFrom="margin">
                  <wp:posOffset>4916003</wp:posOffset>
                </wp:positionH>
                <wp:positionV relativeFrom="paragraph">
                  <wp:posOffset>-59757</wp:posOffset>
                </wp:positionV>
                <wp:extent cx="1668780" cy="381000"/>
                <wp:effectExtent l="0" t="0" r="26670" b="19050"/>
                <wp:wrapNone/>
                <wp:docPr id="36106650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DA2C" w14:textId="77777777" w:rsidR="00536E7E" w:rsidRDefault="002D2D49" w:rsidP="002D2D49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56E2E">
                              <w:rPr>
                                <w:rFonts w:ascii="Arial" w:hAnsi="Arial" w:cs="Arial"/>
                                <w:color w:val="808080" w:themeColor="background1" w:themeShade="80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Neo</w:t>
                            </w:r>
                            <w:proofErr w:type="spellEnd"/>
                            <w:r w:rsidRPr="00C56E2E">
                              <w:rPr>
                                <w:rFonts w:ascii="Arial" w:hAnsi="Arial" w:cs="Arial"/>
                                <w:color w:val="808080" w:themeColor="background1" w:themeShade="80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9AC93B2" w14:textId="1D00FDD0" w:rsidR="002D2D49" w:rsidRPr="00C56E2E" w:rsidRDefault="002D2D49" w:rsidP="002D2D49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E2E">
                              <w:rPr>
                                <w:rFonts w:ascii="Arial" w:hAnsi="Arial" w:cs="Arial"/>
                                <w:color w:val="808080" w:themeColor="background1" w:themeShade="80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Abgabe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FD5C1CA" id="Rechteck 1" o:spid="_x0000_s1026" style="position:absolute;left:0;text-align:left;margin-left:387.1pt;margin-top:-4.7pt;width:131.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" filled="f" strokecolor="black [3213]" strokeweight="1pt">
                <v:textbox>
                  <w:txbxContent>
                    <w:p w14:paraId="4A15DA2C" w14:textId="77777777" w:rsidR="00536E7E" w:rsidRDefault="002D2D49" w:rsidP="002D2D49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56E2E">
                        <w:rPr>
                          <w:rFonts w:ascii="Arial" w:hAnsi="Arial" w:cs="Arial"/>
                          <w:color w:val="808080" w:themeColor="background1" w:themeShade="80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Neo</w:t>
                      </w:r>
                      <w:proofErr w:type="spellEnd"/>
                      <w:r w:rsidRPr="00C56E2E">
                        <w:rPr>
                          <w:rFonts w:ascii="Arial" w:hAnsi="Arial" w:cs="Arial"/>
                          <w:color w:val="808080" w:themeColor="background1" w:themeShade="80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9AC93B2" w14:textId="1D00FDD0" w:rsidR="002D2D49" w:rsidRPr="00C56E2E" w:rsidRDefault="002D2D49" w:rsidP="002D2D49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6E2E">
                        <w:rPr>
                          <w:rFonts w:ascii="Arial" w:hAnsi="Arial" w:cs="Arial"/>
                          <w:color w:val="808080" w:themeColor="background1" w:themeShade="80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Abgabe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/>
          <w:b/>
          <w:noProof/>
          <w:color w:val="C00000"/>
          <w:sz w:val="4"/>
          <w:szCs w:val="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39A4D" wp14:editId="100E59E8">
                <wp:simplePos x="0" y="0"/>
                <wp:positionH relativeFrom="page">
                  <wp:align>center</wp:align>
                </wp:positionH>
                <wp:positionV relativeFrom="paragraph">
                  <wp:posOffset>-60960</wp:posOffset>
                </wp:positionV>
                <wp:extent cx="3048000" cy="388620"/>
                <wp:effectExtent l="0" t="0" r="19050" b="11430"/>
                <wp:wrapNone/>
                <wp:docPr id="46444675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56DCB" w14:textId="76F2DB96" w:rsidR="002D2D49" w:rsidRDefault="002D2D49" w:rsidP="002D2D4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C839A4D" id="_x0000_s1027" style="position:absolute;left:0;text-align:left;margin-left:0;margin-top:-4.8pt;width:240pt;height:30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" filled="f" strokecolor="black [3213]" strokeweight="1pt">
                <v:textbox>
                  <w:txbxContent>
                    <w:p w14:paraId="37756DCB" w14:textId="76F2DB96" w:rsidR="002D2D49" w:rsidRDefault="002D2D49" w:rsidP="002D2D4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CF7B07" w14:textId="6D88033B" w:rsidR="00F24D08" w:rsidRDefault="00E219D6" w:rsidP="00F43225">
      <w:pPr>
        <w:pStyle w:val="Kopfzeile"/>
        <w:tabs>
          <w:tab w:val="clear" w:pos="4536"/>
          <w:tab w:val="clear" w:pos="9072"/>
        </w:tabs>
        <w:spacing w:line="480" w:lineRule="auto"/>
        <w:ind w:left="567" w:hanging="425"/>
        <w:rPr>
          <w:rFonts w:ascii="Arial" w:hAnsi="Arial"/>
          <w:b/>
          <w:color w:val="C00000"/>
          <w:sz w:val="24"/>
          <w:szCs w:val="24"/>
          <w:u w:val="single"/>
        </w:rPr>
      </w:pPr>
      <w:r>
        <w:rPr>
          <w:rFonts w:ascii="Arial" w:hAnsi="Arial"/>
          <w:b/>
          <w:color w:val="C00000"/>
          <w:sz w:val="24"/>
          <w:szCs w:val="24"/>
          <w:u w:val="single"/>
        </w:rPr>
        <w:t>Teilnehmerliste</w:t>
      </w:r>
    </w:p>
    <w:p w14:paraId="73D99870" w14:textId="403C422C" w:rsidR="00E219D6" w:rsidRPr="00E219D6" w:rsidRDefault="00E219D6" w:rsidP="00F43225">
      <w:pPr>
        <w:pStyle w:val="Kopfzeile"/>
        <w:tabs>
          <w:tab w:val="clear" w:pos="4536"/>
          <w:tab w:val="clear" w:pos="9072"/>
        </w:tabs>
        <w:spacing w:line="480" w:lineRule="auto"/>
        <w:ind w:left="567" w:hanging="425"/>
        <w:rPr>
          <w:rFonts w:ascii="Arial" w:hAnsi="Arial"/>
          <w:b/>
          <w:color w:val="C00000"/>
          <w:sz w:val="24"/>
          <w:szCs w:val="24"/>
          <w:u w:val="single"/>
        </w:rPr>
      </w:pPr>
      <w:r w:rsidRPr="00E219D6">
        <w:rPr>
          <w:rFonts w:ascii="Arial" w:hAnsi="Arial"/>
          <w:b/>
          <w:color w:val="C00000"/>
          <w:sz w:val="24"/>
          <w:szCs w:val="24"/>
          <w:u w:val="single"/>
        </w:rPr>
        <w:t>Bitte nur in Rot markierte Felder ausfüllen!</w:t>
      </w:r>
    </w:p>
    <w:p w14:paraId="01E7F6AF" w14:textId="55E601A2" w:rsidR="000F3267" w:rsidRPr="00E219D6" w:rsidRDefault="0087265E" w:rsidP="00F43225">
      <w:pPr>
        <w:pStyle w:val="Kopfzeile"/>
        <w:tabs>
          <w:tab w:val="clear" w:pos="4536"/>
          <w:tab w:val="clear" w:pos="9072"/>
        </w:tabs>
        <w:spacing w:line="480" w:lineRule="auto"/>
        <w:ind w:left="567" w:hanging="425"/>
        <w:rPr>
          <w:rFonts w:ascii="Arial" w:hAnsi="Arial"/>
          <w:color w:val="FF0000"/>
          <w:sz w:val="24"/>
          <w:szCs w:val="24"/>
        </w:rPr>
      </w:pPr>
      <w:r w:rsidRPr="00E219D6">
        <w:rPr>
          <w:rFonts w:ascii="Arial" w:hAnsi="Arial"/>
          <w:b/>
          <w:color w:val="FF0000"/>
          <w:sz w:val="22"/>
          <w:szCs w:val="24"/>
          <w:u w:val="single"/>
        </w:rPr>
        <w:t>Anreised</w:t>
      </w:r>
      <w:r w:rsidR="00C36BA7" w:rsidRPr="00E219D6">
        <w:rPr>
          <w:rFonts w:ascii="Arial" w:hAnsi="Arial"/>
          <w:b/>
          <w:color w:val="FF0000"/>
          <w:sz w:val="22"/>
          <w:szCs w:val="24"/>
          <w:u w:val="single"/>
        </w:rPr>
        <w:t>atum:</w:t>
      </w:r>
      <w:r w:rsidRPr="00E219D6">
        <w:rPr>
          <w:rFonts w:ascii="Arial" w:hAnsi="Arial"/>
          <w:color w:val="FF0000"/>
          <w:sz w:val="22"/>
          <w:szCs w:val="24"/>
        </w:rPr>
        <w:t xml:space="preserve"> </w:t>
      </w:r>
      <w:r w:rsidR="00E85C32" w:rsidRPr="00E219D6">
        <w:rPr>
          <w:rFonts w:ascii="Arial" w:hAnsi="Arial"/>
          <w:color w:val="FF0000"/>
          <w:sz w:val="24"/>
          <w:szCs w:val="24"/>
        </w:rPr>
        <w:tab/>
      </w:r>
      <w:r w:rsidR="009F26B0" w:rsidRPr="00E219D6">
        <w:rPr>
          <w:rFonts w:ascii="Arial" w:hAnsi="Arial"/>
          <w:color w:val="FF0000"/>
          <w:sz w:val="24"/>
          <w:szCs w:val="24"/>
        </w:rPr>
        <w:t xml:space="preserve">           </w:t>
      </w:r>
    </w:p>
    <w:p w14:paraId="4AD94C1A" w14:textId="73009F8D" w:rsidR="00BF667C" w:rsidRPr="00E219D6" w:rsidRDefault="000F3267" w:rsidP="00434E71">
      <w:pPr>
        <w:pStyle w:val="Kopfzeile"/>
        <w:tabs>
          <w:tab w:val="clear" w:pos="4536"/>
          <w:tab w:val="clear" w:pos="9072"/>
        </w:tabs>
        <w:spacing w:line="480" w:lineRule="auto"/>
        <w:ind w:left="567" w:hanging="425"/>
        <w:rPr>
          <w:rFonts w:ascii="Arial" w:hAnsi="Arial"/>
          <w:color w:val="FF0000"/>
          <w:sz w:val="24"/>
          <w:szCs w:val="24"/>
        </w:rPr>
      </w:pPr>
      <w:r w:rsidRPr="00E219D6">
        <w:rPr>
          <w:rFonts w:ascii="Arial" w:hAnsi="Arial"/>
          <w:b/>
          <w:color w:val="FF0000"/>
          <w:sz w:val="22"/>
          <w:szCs w:val="24"/>
          <w:u w:val="single"/>
        </w:rPr>
        <w:t>Schule</w:t>
      </w:r>
      <w:r w:rsidR="00E219D6">
        <w:rPr>
          <w:rFonts w:ascii="Arial" w:hAnsi="Arial"/>
          <w:b/>
          <w:color w:val="FF0000"/>
          <w:sz w:val="22"/>
          <w:szCs w:val="24"/>
          <w:u w:val="single"/>
        </w:rPr>
        <w:t xml:space="preserve"> und Klasse / Uni / Verein</w:t>
      </w:r>
      <w:r w:rsidR="0087265E" w:rsidRPr="00E219D6">
        <w:rPr>
          <w:rFonts w:ascii="Arial" w:hAnsi="Arial"/>
          <w:b/>
          <w:color w:val="FF0000"/>
          <w:sz w:val="22"/>
          <w:szCs w:val="24"/>
          <w:u w:val="single"/>
        </w:rPr>
        <w:t>:</w:t>
      </w:r>
      <w:r w:rsidR="00FC5526" w:rsidRPr="00E219D6">
        <w:rPr>
          <w:rFonts w:ascii="Arial" w:hAnsi="Arial"/>
          <w:color w:val="FF0000"/>
          <w:sz w:val="24"/>
          <w:szCs w:val="24"/>
        </w:rPr>
        <w:t xml:space="preserve"> </w:t>
      </w:r>
      <w:r w:rsidR="00EE7AA6" w:rsidRPr="00E219D6">
        <w:rPr>
          <w:rFonts w:ascii="Arial" w:hAnsi="Arial"/>
          <w:color w:val="FF0000"/>
          <w:sz w:val="24"/>
          <w:szCs w:val="24"/>
        </w:rPr>
        <w:t xml:space="preserve"> </w:t>
      </w:r>
      <w:r w:rsidR="00E37243" w:rsidRPr="00E219D6">
        <w:rPr>
          <w:rFonts w:ascii="Arial" w:hAnsi="Arial"/>
          <w:color w:val="FF0000"/>
          <w:sz w:val="24"/>
          <w:szCs w:val="24"/>
        </w:rPr>
        <w:t xml:space="preserve"> </w:t>
      </w:r>
    </w:p>
    <w:tbl>
      <w:tblPr>
        <w:tblStyle w:val="Tabellenraster"/>
        <w:tblW w:w="10519" w:type="dxa"/>
        <w:tblInd w:w="-176" w:type="dxa"/>
        <w:shd w:val="clear" w:color="auto" w:fill="F7F7F7"/>
        <w:tblLook w:val="04A0" w:firstRow="1" w:lastRow="0" w:firstColumn="1" w:lastColumn="0" w:noHBand="0" w:noVBand="1"/>
      </w:tblPr>
      <w:tblGrid>
        <w:gridCol w:w="4216"/>
        <w:gridCol w:w="6303"/>
      </w:tblGrid>
      <w:tr w:rsidR="00EA4FAA" w14:paraId="0F768325" w14:textId="77777777" w:rsidTr="002D2D49">
        <w:trPr>
          <w:trHeight w:val="1453"/>
        </w:trPr>
        <w:tc>
          <w:tcPr>
            <w:tcW w:w="4216" w:type="dxa"/>
            <w:shd w:val="clear" w:color="auto" w:fill="F7F7F7"/>
          </w:tcPr>
          <w:p w14:paraId="583D1DDD" w14:textId="77777777" w:rsidR="00A965A9" w:rsidRPr="00CB5BCF" w:rsidRDefault="00A965A9" w:rsidP="00A965A9">
            <w:pPr>
              <w:pStyle w:val="Kopfzeile"/>
              <w:tabs>
                <w:tab w:val="clear" w:pos="4536"/>
                <w:tab w:val="clear" w:pos="9072"/>
              </w:tabs>
              <w:spacing w:after="240"/>
              <w:rPr>
                <w:rFonts w:ascii="Arial" w:hAnsi="Arial"/>
                <w:b/>
                <w:bCs/>
                <w:sz w:val="2"/>
                <w:szCs w:val="2"/>
              </w:rPr>
            </w:pPr>
          </w:p>
          <w:p w14:paraId="5C1B5ECE" w14:textId="46A237A2" w:rsidR="00EA4FAA" w:rsidRPr="00A965A9" w:rsidRDefault="00F43225" w:rsidP="00CB5BCF">
            <w:pPr>
              <w:pStyle w:val="Kopfzeile"/>
              <w:tabs>
                <w:tab w:val="clear" w:pos="4536"/>
                <w:tab w:val="clear" w:pos="9072"/>
              </w:tabs>
              <w:spacing w:after="240"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A965A9">
              <w:rPr>
                <w:rFonts w:ascii="Arial" w:hAnsi="Arial"/>
                <w:b/>
                <w:bCs/>
                <w:sz w:val="22"/>
                <w:szCs w:val="22"/>
              </w:rPr>
              <w:t>Ballset</w:t>
            </w:r>
            <w:proofErr w:type="spellEnd"/>
            <w:r w:rsidRPr="00A965A9">
              <w:rPr>
                <w:rFonts w:ascii="Arial" w:hAnsi="Arial"/>
                <w:b/>
                <w:bCs/>
                <w:sz w:val="22"/>
                <w:szCs w:val="22"/>
              </w:rPr>
              <w:t xml:space="preserve"> Nr.</w:t>
            </w:r>
          </w:p>
          <w:p w14:paraId="50123757" w14:textId="77777777" w:rsidR="00A965A9" w:rsidRPr="00A965A9" w:rsidRDefault="00F43225" w:rsidP="00F43225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sz w:val="22"/>
                <w:szCs w:val="22"/>
              </w:rPr>
            </w:pPr>
            <w:r w:rsidRPr="00A965A9">
              <w:rPr>
                <w:rFonts w:ascii="Arial" w:hAnsi="Arial"/>
                <w:sz w:val="22"/>
                <w:szCs w:val="22"/>
              </w:rPr>
              <w:t xml:space="preserve">Die Bälle sind durchnummeriert. </w:t>
            </w:r>
          </w:p>
          <w:p w14:paraId="17B464AB" w14:textId="2880C629" w:rsidR="00F43225" w:rsidRPr="00A965A9" w:rsidRDefault="00F43225" w:rsidP="00F43225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sz w:val="22"/>
                <w:szCs w:val="22"/>
              </w:rPr>
            </w:pPr>
            <w:r w:rsidRPr="00A965A9">
              <w:rPr>
                <w:rFonts w:ascii="Arial" w:hAnsi="Arial"/>
                <w:sz w:val="22"/>
                <w:szCs w:val="22"/>
              </w:rPr>
              <w:t>Bei Verlust</w:t>
            </w:r>
            <w:r w:rsidR="00A965A9" w:rsidRPr="00A965A9">
              <w:rPr>
                <w:rFonts w:ascii="Arial" w:hAnsi="Arial"/>
                <w:sz w:val="22"/>
                <w:szCs w:val="22"/>
              </w:rPr>
              <w:t xml:space="preserve"> </w:t>
            </w:r>
            <w:r w:rsidRPr="00A965A9">
              <w:rPr>
                <w:rFonts w:ascii="Arial" w:hAnsi="Arial"/>
                <w:sz w:val="22"/>
                <w:szCs w:val="22"/>
              </w:rPr>
              <w:t>/</w:t>
            </w:r>
            <w:r w:rsidR="00A965A9" w:rsidRPr="00A965A9">
              <w:rPr>
                <w:rFonts w:ascii="Arial" w:hAnsi="Arial"/>
                <w:sz w:val="22"/>
                <w:szCs w:val="22"/>
              </w:rPr>
              <w:t xml:space="preserve"> </w:t>
            </w:r>
            <w:r w:rsidRPr="00A965A9">
              <w:rPr>
                <w:rFonts w:ascii="Arial" w:hAnsi="Arial"/>
                <w:sz w:val="22"/>
                <w:szCs w:val="22"/>
              </w:rPr>
              <w:t>Schaden 20 €</w:t>
            </w:r>
            <w:r w:rsidR="00BF667C" w:rsidRPr="00A965A9">
              <w:rPr>
                <w:rFonts w:ascii="Arial" w:hAnsi="Arial"/>
                <w:sz w:val="22"/>
                <w:szCs w:val="22"/>
              </w:rPr>
              <w:t xml:space="preserve"> </w:t>
            </w:r>
            <w:r w:rsidRPr="00A965A9">
              <w:rPr>
                <w:rFonts w:ascii="Arial" w:hAnsi="Arial"/>
                <w:sz w:val="22"/>
                <w:szCs w:val="22"/>
              </w:rPr>
              <w:t>/</w:t>
            </w:r>
            <w:r w:rsidR="00BF667C" w:rsidRPr="00A965A9">
              <w:rPr>
                <w:rFonts w:ascii="Arial" w:hAnsi="Arial"/>
                <w:sz w:val="22"/>
                <w:szCs w:val="22"/>
              </w:rPr>
              <w:t xml:space="preserve"> </w:t>
            </w:r>
            <w:r w:rsidRPr="00A965A9">
              <w:rPr>
                <w:rFonts w:ascii="Arial" w:hAnsi="Arial"/>
                <w:sz w:val="22"/>
                <w:szCs w:val="22"/>
              </w:rPr>
              <w:t>Ball.</w:t>
            </w:r>
          </w:p>
        </w:tc>
        <w:tc>
          <w:tcPr>
            <w:tcW w:w="6303" w:type="dxa"/>
            <w:shd w:val="clear" w:color="auto" w:fill="F7F7F7"/>
          </w:tcPr>
          <w:p w14:paraId="69AE2AB5" w14:textId="77777777" w:rsidR="00A965A9" w:rsidRPr="00A965A9" w:rsidRDefault="00A965A9" w:rsidP="00A965A9">
            <w:pPr>
              <w:pStyle w:val="Kopfzeile"/>
              <w:pBdr>
                <w:bottom w:val="single" w:sz="4" w:space="1" w:color="auto"/>
              </w:pBdr>
              <w:tabs>
                <w:tab w:val="clear" w:pos="4536"/>
                <w:tab w:val="clear" w:pos="9072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73CEBF5F" w14:textId="5BC9D99C" w:rsidR="00EA4FAA" w:rsidRPr="00A965A9" w:rsidRDefault="00F43225" w:rsidP="00CB5BCF">
            <w:pPr>
              <w:pStyle w:val="Kopfzeile"/>
              <w:pBdr>
                <w:bottom w:val="single" w:sz="4" w:space="1" w:color="auto"/>
              </w:pBdr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A965A9">
              <w:rPr>
                <w:rFonts w:ascii="Arial" w:hAnsi="Arial"/>
                <w:b/>
                <w:bCs/>
                <w:sz w:val="22"/>
                <w:szCs w:val="22"/>
              </w:rPr>
              <w:t xml:space="preserve">Leibchen </w:t>
            </w:r>
            <w:r w:rsidR="00BF667C" w:rsidRPr="00A965A9">
              <w:rPr>
                <w:rFonts w:ascii="Arial" w:hAnsi="Arial"/>
                <w:b/>
                <w:bCs/>
                <w:sz w:val="22"/>
                <w:szCs w:val="22"/>
              </w:rPr>
              <w:t>Farbe:</w:t>
            </w:r>
          </w:p>
          <w:p w14:paraId="665DFA6E" w14:textId="77777777" w:rsidR="00A965A9" w:rsidRPr="00A965A9" w:rsidRDefault="00A965A9" w:rsidP="00A965A9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3EB06314" w14:textId="77777777" w:rsidR="00CB5BCF" w:rsidRDefault="00BF667C" w:rsidP="00CB5BCF">
            <w:pPr>
              <w:pStyle w:val="Kopfzeile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A965A9">
              <w:rPr>
                <w:rFonts w:ascii="Arial" w:hAnsi="Arial"/>
                <w:b/>
                <w:bCs/>
                <w:sz w:val="22"/>
                <w:szCs w:val="22"/>
              </w:rPr>
              <w:t>Anzahl Leibchen:</w:t>
            </w:r>
          </w:p>
          <w:p w14:paraId="7E86ABB7" w14:textId="2A2A955A" w:rsidR="00BF667C" w:rsidRPr="00A965A9" w:rsidRDefault="00BF667C" w:rsidP="00CB5BCF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sz w:val="22"/>
                <w:szCs w:val="22"/>
              </w:rPr>
            </w:pPr>
            <w:r w:rsidRPr="00A965A9">
              <w:rPr>
                <w:rFonts w:ascii="Arial" w:hAnsi="Arial"/>
                <w:sz w:val="22"/>
                <w:szCs w:val="22"/>
              </w:rPr>
              <w:t>Bei Verlust 5 € / Leibchen.</w:t>
            </w:r>
          </w:p>
        </w:tc>
      </w:tr>
    </w:tbl>
    <w:tbl>
      <w:tblPr>
        <w:tblpPr w:leftFromText="141" w:rightFromText="141" w:vertAnchor="text" w:horzAnchor="page" w:tblpX="853" w:tblpY="7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551"/>
        <w:gridCol w:w="2410"/>
        <w:gridCol w:w="1809"/>
        <w:gridCol w:w="1843"/>
        <w:gridCol w:w="1417"/>
      </w:tblGrid>
      <w:tr w:rsidR="005C30E1" w:rsidRPr="000D7ED3" w14:paraId="445B3CDC" w14:textId="77777777" w:rsidTr="00F24D08">
        <w:trPr>
          <w:trHeight w:val="397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9C52F" w14:textId="77777777" w:rsidR="0087265E" w:rsidRPr="000D7ED3" w:rsidRDefault="0087265E" w:rsidP="008726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7E6A86" w14:textId="6B7D6DAE" w:rsidR="0087265E" w:rsidRPr="00E219D6" w:rsidRDefault="00164FF0" w:rsidP="004B31FB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E219D6">
              <w:rPr>
                <w:rFonts w:ascii="Calibri" w:hAnsi="Calibri" w:cs="Calibri"/>
                <w:b/>
                <w:color w:val="FF0000"/>
                <w:szCs w:val="22"/>
              </w:rPr>
              <w:t>Name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3DC97756" w14:textId="2D9C09E6" w:rsidR="0087265E" w:rsidRPr="00E219D6" w:rsidRDefault="00164FF0" w:rsidP="004B31FB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E219D6">
              <w:rPr>
                <w:rFonts w:ascii="Calibri" w:hAnsi="Calibri" w:cs="Calibri"/>
                <w:b/>
                <w:color w:val="FF0000"/>
                <w:szCs w:val="22"/>
              </w:rPr>
              <w:t>Vorname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74F40437" w14:textId="511752B0" w:rsidR="0087265E" w:rsidRPr="005C30E1" w:rsidRDefault="005C30E1" w:rsidP="005C30E1">
            <w:pPr>
              <w:jc w:val="center"/>
              <w:rPr>
                <w:rFonts w:ascii="Calibri" w:hAnsi="Calibri" w:cs="Calibri"/>
                <w:b/>
                <w:bCs/>
                <w:sz w:val="18"/>
                <w:szCs w:val="20"/>
              </w:rPr>
            </w:pPr>
            <w:r w:rsidRPr="00FC5526">
              <w:rPr>
                <w:rFonts w:ascii="Calibri" w:hAnsi="Calibri" w:cs="Calibri"/>
                <w:b/>
                <w:bCs/>
                <w:sz w:val="20"/>
                <w:szCs w:val="20"/>
              </w:rPr>
              <w:t>Anzug Nummer</w:t>
            </w:r>
          </w:p>
        </w:tc>
        <w:tc>
          <w:tcPr>
            <w:tcW w:w="1843" w:type="dxa"/>
            <w:vAlign w:val="center"/>
          </w:tcPr>
          <w:p w14:paraId="5052BA59" w14:textId="37F96833" w:rsidR="0087265E" w:rsidRPr="005C30E1" w:rsidRDefault="005C30E1" w:rsidP="005C30E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r w:rsidRPr="005C30E1">
              <w:rPr>
                <w:rFonts w:ascii="Calibri" w:hAnsi="Calibri" w:cs="Calibri"/>
                <w:b/>
                <w:bCs/>
                <w:sz w:val="20"/>
                <w:szCs w:val="20"/>
              </w:rPr>
              <w:t>Fahrrad Nummer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10C3D8A7" w14:textId="3B586DE3" w:rsidR="0087265E" w:rsidRPr="0087265E" w:rsidRDefault="0087265E" w:rsidP="0087265E">
            <w:pPr>
              <w:jc w:val="center"/>
              <w:rPr>
                <w:rFonts w:ascii="Calibri" w:hAnsi="Calibri" w:cs="Calibri"/>
                <w:color w:val="D9D9D9"/>
                <w:sz w:val="20"/>
                <w:szCs w:val="20"/>
              </w:rPr>
            </w:pPr>
          </w:p>
        </w:tc>
      </w:tr>
      <w:tr w:rsidR="00E37243" w:rsidRPr="000D7ED3" w14:paraId="07264D73" w14:textId="77777777" w:rsidTr="00F24D08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3A949E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4634B" w14:textId="7FE8B3C0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41EB51" w14:textId="321F901F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22ED6FAC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E1ECE2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4953F2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0BEB7B10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6375E2C8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A00BA" w14:textId="70866045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4AB2E5" w14:textId="1D44B953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6DBDAE11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CBA8D4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18A129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55E34385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63DCCE21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C678" w14:textId="13EC3122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B6B473" w14:textId="6E281CF7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543564DC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F6B37E5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F4C1C36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61589818" w14:textId="77777777" w:rsidTr="00F24D08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2218F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E0F11" w14:textId="2C6420A6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C4C7C8" w14:textId="6725B380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11DDF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653C22A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4C8A0B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4330ADF5" w14:textId="77777777" w:rsidTr="00F24D08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CFB13B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D61D" w14:textId="362A5FED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F8DA6C" w14:textId="18455068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E02A71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4C8F649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C9D2210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646F5F44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3D8E6A4B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945E" w14:textId="59B32BF6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89AD1" w14:textId="12AEDF24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3D77EE09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CF3AC42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242369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4FDBB36A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1FA691BE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1D7ED" w14:textId="29FB9B6C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3577E4" w14:textId="49AA6BEF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794522AB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4FE6D7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57B586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00CEBE52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3A7ECC44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0F9E" w14:textId="1FFC2D71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6DBBF" w14:textId="348651C8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3A18DC78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6CEB644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334445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21519B3D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16680C8F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68957" w14:textId="383A7AF1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FA735" w14:textId="2867FBFA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047E8139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302527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60DFA8C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7035BDDA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52BD267C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A4D25" w14:textId="14C57E75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EE6613" w14:textId="368B3037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2FCEB461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EAC009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3D5E817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69E0A193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58C14C01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AD4A" w14:textId="117E866D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3DAB13" w14:textId="77910520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70D8E4C5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BCD56EC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8C713B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70A3AD99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69A366A2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533B6" w14:textId="65F48604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BDA54F" w14:textId="3DF7C95B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0E7B9986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BD6AA5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B101ED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436EC0AC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5247B1E1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E2C6" w14:textId="00701873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2B9E31" w14:textId="70C63F1C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3060BCF5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3DBFED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DF88E0F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0A65DACB" w14:textId="77777777" w:rsidTr="00F24D08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25DA1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EA67B" w14:textId="69842AC4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B590F9" w14:textId="6766B03E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3987ADEC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5280E2D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B4AD37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79391443" w14:textId="77777777" w:rsidTr="00F24D08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75FFD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A0FE6" w14:textId="01E9AC6B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C0E417" w14:textId="0E698A42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37FB1D20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991524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6CCC89E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577639E8" w14:textId="77777777" w:rsidTr="00F24D08">
        <w:trPr>
          <w:trHeight w:val="3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B3764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C448" w14:textId="11F1D3FB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2EC68A" w14:textId="7C883F50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62836171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53E0690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78EAC57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236CC549" w14:textId="77777777" w:rsidTr="00F24D08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984AE0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D6C2A" w14:textId="0462787F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AB333E" w14:textId="055E0E97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06D99CE8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565196A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28CECFE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712A80F3" w14:textId="77777777" w:rsidTr="00F24D08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D9427C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5508" w14:textId="5801F7F2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42E068" w14:textId="50B5581C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15A7E115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4729A4C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96543E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25AF6DF3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06A1CD7C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D469" w14:textId="1F5451D6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6562C3" w14:textId="5E91ED95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018AA989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96A651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773816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77AF072D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5619C178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E94B" w14:textId="73021014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45ADC7" w14:textId="2C667E25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2028625E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8527708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EAD414E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19261BD7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10B3523F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E8F8" w14:textId="115C8A2C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0440C4" w14:textId="312FC9C6" w:rsidR="00E37243" w:rsidRPr="00F24D08" w:rsidRDefault="00E37243" w:rsidP="00261B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633594C4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998FCD2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27C10F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7243" w:rsidRPr="000D7ED3" w14:paraId="3336059F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6606D434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CB93" w14:textId="39B8A36D" w:rsidR="00E37243" w:rsidRPr="004B31FB" w:rsidRDefault="00E37243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8378" w14:textId="262D7A46" w:rsidR="00E37243" w:rsidRPr="004B31FB" w:rsidRDefault="00E37243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42D56DDB" w14:textId="77777777" w:rsidR="00E37243" w:rsidRPr="000D7ED3" w:rsidRDefault="00E37243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E44D8B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17F7EF3" w14:textId="77777777" w:rsidR="00E37243" w:rsidRPr="000D7ED3" w:rsidRDefault="00E37243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3FB4" w:rsidRPr="000D7ED3" w14:paraId="4025FBA4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49D1CC31" w14:textId="655516ED" w:rsidR="00CB3044" w:rsidRDefault="00CB3044" w:rsidP="00CB304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345B3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E5ABF5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1202BE3B" w14:textId="77777777" w:rsidR="003E3FB4" w:rsidRPr="000D7ED3" w:rsidRDefault="003E3FB4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48AA63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BD6059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3FB4" w:rsidRPr="000D7ED3" w14:paraId="310E1E97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6A138FB6" w14:textId="78402DF4" w:rsidR="003E3FB4" w:rsidRDefault="00CB304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D265E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35912E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310F71EC" w14:textId="77777777" w:rsidR="003E3FB4" w:rsidRPr="000D7ED3" w:rsidRDefault="003E3FB4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89226E7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EB4049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3FB4" w:rsidRPr="000D7ED3" w14:paraId="1E8F7C1F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5CD53A3B" w14:textId="3739090F" w:rsidR="003E3FB4" w:rsidRDefault="00CB304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7C238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52E7EA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6A97C25D" w14:textId="77777777" w:rsidR="003E3FB4" w:rsidRPr="000D7ED3" w:rsidRDefault="003E3FB4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B085921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A501DAE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3FB4" w:rsidRPr="000D7ED3" w14:paraId="3DD3F6DF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607EFB14" w14:textId="5C2169C5" w:rsidR="003E3FB4" w:rsidRDefault="00CB304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32149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D09A08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7EB1D456" w14:textId="77777777" w:rsidR="003E3FB4" w:rsidRPr="000D7ED3" w:rsidRDefault="003E3FB4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2BD744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EDEE19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3FB4" w:rsidRPr="000D7ED3" w14:paraId="3FD7B106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51289D52" w14:textId="1B6F7A8D" w:rsidR="003E3FB4" w:rsidRDefault="00CB304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820A4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902DB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316F45C7" w14:textId="77777777" w:rsidR="003E3FB4" w:rsidRPr="000D7ED3" w:rsidRDefault="003E3FB4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4D4C24E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2EEA1A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3FB4" w:rsidRPr="000D7ED3" w14:paraId="54517715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09019749" w14:textId="5ADE430D" w:rsidR="003E3FB4" w:rsidRDefault="00CB304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7495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264049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657D0749" w14:textId="77777777" w:rsidR="003E3FB4" w:rsidRPr="000D7ED3" w:rsidRDefault="003E3FB4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88D6266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04A598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3FB4" w:rsidRPr="000D7ED3" w14:paraId="74661B60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5942828C" w14:textId="0EB5BDA2" w:rsidR="003E3FB4" w:rsidRDefault="00CB304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71AD6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ED65C0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706540B4" w14:textId="77777777" w:rsidR="003E3FB4" w:rsidRPr="000D7ED3" w:rsidRDefault="003E3FB4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7701DF1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399DC4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3FB4" w:rsidRPr="000D7ED3" w14:paraId="4C54BD96" w14:textId="77777777" w:rsidTr="00F24D08">
        <w:trPr>
          <w:trHeight w:val="397"/>
        </w:trPr>
        <w:tc>
          <w:tcPr>
            <w:tcW w:w="426" w:type="dxa"/>
            <w:shd w:val="clear" w:color="auto" w:fill="auto"/>
            <w:vAlign w:val="center"/>
          </w:tcPr>
          <w:p w14:paraId="1E3D68B3" w14:textId="33E3DC66" w:rsidR="003E3FB4" w:rsidRDefault="00CB304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6668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F37349" w14:textId="77777777" w:rsidR="003E3FB4" w:rsidRPr="004B31FB" w:rsidRDefault="003E3FB4" w:rsidP="00261BB5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14:paraId="679A6047" w14:textId="77777777" w:rsidR="003E3FB4" w:rsidRPr="000D7ED3" w:rsidRDefault="003E3FB4" w:rsidP="00E372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6C7CCE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FCABB9" w14:textId="77777777" w:rsidR="003E3FB4" w:rsidRPr="000D7ED3" w:rsidRDefault="003E3FB4" w:rsidP="00E372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EAE2FB3" w14:textId="3B68CE8E" w:rsidR="00EA4FAA" w:rsidRPr="00EA4FAA" w:rsidRDefault="00EA4FAA" w:rsidP="00FC7448">
      <w:pPr>
        <w:rPr>
          <w:rFonts w:ascii="Calibri" w:hAnsi="Calibri" w:cs="Calibri"/>
          <w:sz w:val="20"/>
          <w:szCs w:val="20"/>
        </w:rPr>
      </w:pPr>
    </w:p>
    <w:sectPr w:rsidR="00EA4FAA" w:rsidRPr="00EA4FAA" w:rsidSect="00EA4FAA">
      <w:headerReference w:type="default" r:id="rId8"/>
      <w:type w:val="continuous"/>
      <w:pgSz w:w="11906" w:h="16838" w:code="9"/>
      <w:pgMar w:top="284" w:right="707" w:bottom="0" w:left="993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14AB" w14:textId="77777777" w:rsidR="00F30B06" w:rsidRDefault="00F30B06">
      <w:r>
        <w:separator/>
      </w:r>
    </w:p>
  </w:endnote>
  <w:endnote w:type="continuationSeparator" w:id="0">
    <w:p w14:paraId="4E65636D" w14:textId="77777777" w:rsidR="00F30B06" w:rsidRDefault="00F3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4E82" w14:textId="77777777" w:rsidR="00F30B06" w:rsidRDefault="00F30B06">
      <w:r>
        <w:separator/>
      </w:r>
    </w:p>
  </w:footnote>
  <w:footnote w:type="continuationSeparator" w:id="0">
    <w:p w14:paraId="51C7FF60" w14:textId="77777777" w:rsidR="00F30B06" w:rsidRDefault="00F30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576C" w14:textId="52E2A600" w:rsidR="001B056B" w:rsidRDefault="001B056B" w:rsidP="00A2794A">
    <w:pPr>
      <w:pStyle w:val="Kopfzeile"/>
      <w:tabs>
        <w:tab w:val="left" w:pos="1843"/>
      </w:tabs>
      <w:ind w:left="567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250"/>
    <w:multiLevelType w:val="hybridMultilevel"/>
    <w:tmpl w:val="8490EB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C75"/>
    <w:multiLevelType w:val="hybridMultilevel"/>
    <w:tmpl w:val="5B5A13CE"/>
    <w:lvl w:ilvl="0" w:tplc="B3B48A56">
      <w:start w:val="1"/>
      <w:numFmt w:val="decimal"/>
      <w:lvlText w:val="%1."/>
      <w:lvlJc w:val="left"/>
      <w:pPr>
        <w:ind w:left="1698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3138" w:hanging="180"/>
      </w:pPr>
    </w:lvl>
    <w:lvl w:ilvl="3" w:tplc="0407000F" w:tentative="1">
      <w:start w:val="1"/>
      <w:numFmt w:val="decimal"/>
      <w:lvlText w:val="%4."/>
      <w:lvlJc w:val="left"/>
      <w:pPr>
        <w:ind w:left="3858" w:hanging="360"/>
      </w:pPr>
    </w:lvl>
    <w:lvl w:ilvl="4" w:tplc="04070019" w:tentative="1">
      <w:start w:val="1"/>
      <w:numFmt w:val="lowerLetter"/>
      <w:lvlText w:val="%5."/>
      <w:lvlJc w:val="left"/>
      <w:pPr>
        <w:ind w:left="4578" w:hanging="360"/>
      </w:pPr>
    </w:lvl>
    <w:lvl w:ilvl="5" w:tplc="0407001B" w:tentative="1">
      <w:start w:val="1"/>
      <w:numFmt w:val="lowerRoman"/>
      <w:lvlText w:val="%6."/>
      <w:lvlJc w:val="right"/>
      <w:pPr>
        <w:ind w:left="5298" w:hanging="180"/>
      </w:pPr>
    </w:lvl>
    <w:lvl w:ilvl="6" w:tplc="0407000F" w:tentative="1">
      <w:start w:val="1"/>
      <w:numFmt w:val="decimal"/>
      <w:lvlText w:val="%7."/>
      <w:lvlJc w:val="left"/>
      <w:pPr>
        <w:ind w:left="6018" w:hanging="360"/>
      </w:pPr>
    </w:lvl>
    <w:lvl w:ilvl="7" w:tplc="04070019" w:tentative="1">
      <w:start w:val="1"/>
      <w:numFmt w:val="lowerLetter"/>
      <w:lvlText w:val="%8."/>
      <w:lvlJc w:val="left"/>
      <w:pPr>
        <w:ind w:left="6738" w:hanging="360"/>
      </w:pPr>
    </w:lvl>
    <w:lvl w:ilvl="8" w:tplc="0407001B" w:tentative="1">
      <w:start w:val="1"/>
      <w:numFmt w:val="lowerRoman"/>
      <w:lvlText w:val="%9."/>
      <w:lvlJc w:val="right"/>
      <w:pPr>
        <w:ind w:left="7458" w:hanging="180"/>
      </w:pPr>
    </w:lvl>
  </w:abstractNum>
  <w:abstractNum w:abstractNumId="2" w15:restartNumberingAfterBreak="0">
    <w:nsid w:val="03E2223A"/>
    <w:multiLevelType w:val="hybridMultilevel"/>
    <w:tmpl w:val="983E06A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F95"/>
    <w:multiLevelType w:val="hybridMultilevel"/>
    <w:tmpl w:val="AAB44A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5249"/>
    <w:multiLevelType w:val="hybridMultilevel"/>
    <w:tmpl w:val="D6CE21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A2B9D"/>
    <w:multiLevelType w:val="hybridMultilevel"/>
    <w:tmpl w:val="2B84BD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E64218"/>
    <w:multiLevelType w:val="hybridMultilevel"/>
    <w:tmpl w:val="9FF27CA6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5C3016"/>
    <w:multiLevelType w:val="hybridMultilevel"/>
    <w:tmpl w:val="194A80BE"/>
    <w:lvl w:ilvl="0" w:tplc="0EECB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4518A"/>
    <w:multiLevelType w:val="hybridMultilevel"/>
    <w:tmpl w:val="281062C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78499A"/>
    <w:multiLevelType w:val="hybridMultilevel"/>
    <w:tmpl w:val="B1626FC8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0E3C0A"/>
    <w:multiLevelType w:val="hybridMultilevel"/>
    <w:tmpl w:val="23D29CD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424A5"/>
    <w:multiLevelType w:val="hybridMultilevel"/>
    <w:tmpl w:val="2FB458B2"/>
    <w:lvl w:ilvl="0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A77302"/>
    <w:multiLevelType w:val="hybridMultilevel"/>
    <w:tmpl w:val="D08E747A"/>
    <w:lvl w:ilvl="0" w:tplc="0407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32DF53F4"/>
    <w:multiLevelType w:val="hybridMultilevel"/>
    <w:tmpl w:val="0F1A9B2E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3C248E7"/>
    <w:multiLevelType w:val="hybridMultilevel"/>
    <w:tmpl w:val="0026EB7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82B20"/>
    <w:multiLevelType w:val="hybridMultilevel"/>
    <w:tmpl w:val="F53ECFF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D661DE"/>
    <w:multiLevelType w:val="hybridMultilevel"/>
    <w:tmpl w:val="5764FE3A"/>
    <w:lvl w:ilvl="0" w:tplc="3B06B6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D44"/>
    <w:multiLevelType w:val="hybridMultilevel"/>
    <w:tmpl w:val="740EE01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DC6A3B"/>
    <w:multiLevelType w:val="hybridMultilevel"/>
    <w:tmpl w:val="5072B8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B33FE"/>
    <w:multiLevelType w:val="hybridMultilevel"/>
    <w:tmpl w:val="87F2F752"/>
    <w:lvl w:ilvl="0" w:tplc="04070005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20" w15:restartNumberingAfterBreak="0">
    <w:nsid w:val="44E36ACC"/>
    <w:multiLevelType w:val="hybridMultilevel"/>
    <w:tmpl w:val="6CF8C0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67FA8"/>
    <w:multiLevelType w:val="hybridMultilevel"/>
    <w:tmpl w:val="89BC6658"/>
    <w:lvl w:ilvl="0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890991"/>
    <w:multiLevelType w:val="hybridMultilevel"/>
    <w:tmpl w:val="5550757E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3E28A7"/>
    <w:multiLevelType w:val="hybridMultilevel"/>
    <w:tmpl w:val="13C02D6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C712A"/>
    <w:multiLevelType w:val="hybridMultilevel"/>
    <w:tmpl w:val="1CFEB7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803E9"/>
    <w:multiLevelType w:val="hybridMultilevel"/>
    <w:tmpl w:val="B0E48878"/>
    <w:lvl w:ilvl="0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25463D"/>
    <w:multiLevelType w:val="hybridMultilevel"/>
    <w:tmpl w:val="CCE4CB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F85DF5"/>
    <w:multiLevelType w:val="hybridMultilevel"/>
    <w:tmpl w:val="AAB44A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957F2"/>
    <w:multiLevelType w:val="hybridMultilevel"/>
    <w:tmpl w:val="262A851E"/>
    <w:lvl w:ilvl="0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941A6A"/>
    <w:multiLevelType w:val="hybridMultilevel"/>
    <w:tmpl w:val="C880564E"/>
    <w:lvl w:ilvl="0" w:tplc="7D4A1B92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24F1A55"/>
    <w:multiLevelType w:val="hybridMultilevel"/>
    <w:tmpl w:val="9552DC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F6FA7"/>
    <w:multiLevelType w:val="hybridMultilevel"/>
    <w:tmpl w:val="380A51A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07A1D"/>
    <w:multiLevelType w:val="hybridMultilevel"/>
    <w:tmpl w:val="E0362500"/>
    <w:lvl w:ilvl="0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773A357C"/>
    <w:multiLevelType w:val="hybridMultilevel"/>
    <w:tmpl w:val="357064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729BF"/>
    <w:multiLevelType w:val="hybridMultilevel"/>
    <w:tmpl w:val="58447AFE"/>
    <w:lvl w:ilvl="0" w:tplc="7C2ACE4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A63484"/>
    <w:multiLevelType w:val="hybridMultilevel"/>
    <w:tmpl w:val="EACC254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B59B9"/>
    <w:multiLevelType w:val="hybridMultilevel"/>
    <w:tmpl w:val="D382B3F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93F2F"/>
    <w:multiLevelType w:val="hybridMultilevel"/>
    <w:tmpl w:val="CB4818E6"/>
    <w:lvl w:ilvl="0" w:tplc="7CA8A628">
      <w:numFmt w:val="bullet"/>
      <w:lvlText w:val=""/>
      <w:lvlJc w:val="left"/>
      <w:pPr>
        <w:ind w:left="1776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18910096">
    <w:abstractNumId w:val="27"/>
  </w:num>
  <w:num w:numId="2" w16cid:durableId="1612587962">
    <w:abstractNumId w:val="5"/>
  </w:num>
  <w:num w:numId="3" w16cid:durableId="111751209">
    <w:abstractNumId w:val="35"/>
  </w:num>
  <w:num w:numId="4" w16cid:durableId="1232543458">
    <w:abstractNumId w:val="34"/>
  </w:num>
  <w:num w:numId="5" w16cid:durableId="1445148553">
    <w:abstractNumId w:val="30"/>
  </w:num>
  <w:num w:numId="6" w16cid:durableId="1490440835">
    <w:abstractNumId w:val="17"/>
  </w:num>
  <w:num w:numId="7" w16cid:durableId="135608028">
    <w:abstractNumId w:val="26"/>
  </w:num>
  <w:num w:numId="8" w16cid:durableId="127405344">
    <w:abstractNumId w:val="23"/>
  </w:num>
  <w:num w:numId="9" w16cid:durableId="2020500888">
    <w:abstractNumId w:val="9"/>
  </w:num>
  <w:num w:numId="10" w16cid:durableId="1400127123">
    <w:abstractNumId w:val="24"/>
  </w:num>
  <w:num w:numId="11" w16cid:durableId="552351388">
    <w:abstractNumId w:val="29"/>
  </w:num>
  <w:num w:numId="12" w16cid:durableId="1295519972">
    <w:abstractNumId w:val="10"/>
  </w:num>
  <w:num w:numId="13" w16cid:durableId="303127149">
    <w:abstractNumId w:val="12"/>
  </w:num>
  <w:num w:numId="14" w16cid:durableId="941307129">
    <w:abstractNumId w:val="14"/>
  </w:num>
  <w:num w:numId="15" w16cid:durableId="2107070648">
    <w:abstractNumId w:val="13"/>
  </w:num>
  <w:num w:numId="16" w16cid:durableId="1857576724">
    <w:abstractNumId w:val="20"/>
  </w:num>
  <w:num w:numId="17" w16cid:durableId="154226027">
    <w:abstractNumId w:val="0"/>
  </w:num>
  <w:num w:numId="18" w16cid:durableId="1245335428">
    <w:abstractNumId w:val="3"/>
  </w:num>
  <w:num w:numId="19" w16cid:durableId="820191141">
    <w:abstractNumId w:val="25"/>
  </w:num>
  <w:num w:numId="20" w16cid:durableId="1271087615">
    <w:abstractNumId w:val="28"/>
  </w:num>
  <w:num w:numId="21" w16cid:durableId="380599532">
    <w:abstractNumId w:val="2"/>
  </w:num>
  <w:num w:numId="22" w16cid:durableId="1852064886">
    <w:abstractNumId w:val="6"/>
  </w:num>
  <w:num w:numId="23" w16cid:durableId="1495149090">
    <w:abstractNumId w:val="31"/>
  </w:num>
  <w:num w:numId="24" w16cid:durableId="1152715623">
    <w:abstractNumId w:val="33"/>
  </w:num>
  <w:num w:numId="25" w16cid:durableId="167410834">
    <w:abstractNumId w:val="4"/>
  </w:num>
  <w:num w:numId="26" w16cid:durableId="149829886">
    <w:abstractNumId w:val="15"/>
  </w:num>
  <w:num w:numId="27" w16cid:durableId="43065124">
    <w:abstractNumId w:val="32"/>
  </w:num>
  <w:num w:numId="28" w16cid:durableId="1079330472">
    <w:abstractNumId w:val="8"/>
  </w:num>
  <w:num w:numId="29" w16cid:durableId="60062001">
    <w:abstractNumId w:val="21"/>
  </w:num>
  <w:num w:numId="30" w16cid:durableId="1978677984">
    <w:abstractNumId w:val="7"/>
  </w:num>
  <w:num w:numId="31" w16cid:durableId="369764926">
    <w:abstractNumId w:val="16"/>
  </w:num>
  <w:num w:numId="32" w16cid:durableId="136609307">
    <w:abstractNumId w:val="22"/>
  </w:num>
  <w:num w:numId="33" w16cid:durableId="1289167334">
    <w:abstractNumId w:val="36"/>
  </w:num>
  <w:num w:numId="34" w16cid:durableId="1631206999">
    <w:abstractNumId w:val="37"/>
  </w:num>
  <w:num w:numId="35" w16cid:durableId="1759715243">
    <w:abstractNumId w:val="11"/>
  </w:num>
  <w:num w:numId="36" w16cid:durableId="572667484">
    <w:abstractNumId w:val="18"/>
  </w:num>
  <w:num w:numId="37" w16cid:durableId="1196045081">
    <w:abstractNumId w:val="1"/>
  </w:num>
  <w:num w:numId="38" w16cid:durableId="1153672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B4"/>
    <w:rsid w:val="00001631"/>
    <w:rsid w:val="000026AC"/>
    <w:rsid w:val="000046F4"/>
    <w:rsid w:val="00006B31"/>
    <w:rsid w:val="00017DE7"/>
    <w:rsid w:val="00031131"/>
    <w:rsid w:val="000354D9"/>
    <w:rsid w:val="0005685C"/>
    <w:rsid w:val="00084A61"/>
    <w:rsid w:val="0009244B"/>
    <w:rsid w:val="000A2076"/>
    <w:rsid w:val="000A5EA7"/>
    <w:rsid w:val="000A7B92"/>
    <w:rsid w:val="000B10B1"/>
    <w:rsid w:val="000D7ED3"/>
    <w:rsid w:val="000F3267"/>
    <w:rsid w:val="000F3553"/>
    <w:rsid w:val="00103FE6"/>
    <w:rsid w:val="00116787"/>
    <w:rsid w:val="00143C62"/>
    <w:rsid w:val="0015708C"/>
    <w:rsid w:val="00162152"/>
    <w:rsid w:val="00164FF0"/>
    <w:rsid w:val="00170283"/>
    <w:rsid w:val="001932D8"/>
    <w:rsid w:val="001A0635"/>
    <w:rsid w:val="001A4651"/>
    <w:rsid w:val="001B056B"/>
    <w:rsid w:val="001C13B2"/>
    <w:rsid w:val="001C1F38"/>
    <w:rsid w:val="001C2000"/>
    <w:rsid w:val="001D6FF4"/>
    <w:rsid w:val="001E703B"/>
    <w:rsid w:val="001E759B"/>
    <w:rsid w:val="001F77A3"/>
    <w:rsid w:val="00212D6F"/>
    <w:rsid w:val="00227521"/>
    <w:rsid w:val="0023468F"/>
    <w:rsid w:val="00244759"/>
    <w:rsid w:val="00253469"/>
    <w:rsid w:val="00261BB5"/>
    <w:rsid w:val="00271330"/>
    <w:rsid w:val="0027290E"/>
    <w:rsid w:val="00274D92"/>
    <w:rsid w:val="002830BD"/>
    <w:rsid w:val="002A1D76"/>
    <w:rsid w:val="002A74A3"/>
    <w:rsid w:val="002D0211"/>
    <w:rsid w:val="002D1BC4"/>
    <w:rsid w:val="002D2D49"/>
    <w:rsid w:val="002E54A6"/>
    <w:rsid w:val="002E5519"/>
    <w:rsid w:val="002E5906"/>
    <w:rsid w:val="002F3FF0"/>
    <w:rsid w:val="002F4979"/>
    <w:rsid w:val="00311A06"/>
    <w:rsid w:val="0031769E"/>
    <w:rsid w:val="003218BC"/>
    <w:rsid w:val="00336150"/>
    <w:rsid w:val="00362E70"/>
    <w:rsid w:val="00374D01"/>
    <w:rsid w:val="00374E68"/>
    <w:rsid w:val="00386CB9"/>
    <w:rsid w:val="003E3FB4"/>
    <w:rsid w:val="003F5FD1"/>
    <w:rsid w:val="00403A43"/>
    <w:rsid w:val="00406544"/>
    <w:rsid w:val="004134F8"/>
    <w:rsid w:val="00431F53"/>
    <w:rsid w:val="00432518"/>
    <w:rsid w:val="00434E71"/>
    <w:rsid w:val="00434E82"/>
    <w:rsid w:val="0044209F"/>
    <w:rsid w:val="00481093"/>
    <w:rsid w:val="004A7317"/>
    <w:rsid w:val="004A79BA"/>
    <w:rsid w:val="004B31FB"/>
    <w:rsid w:val="004B7677"/>
    <w:rsid w:val="004C26B4"/>
    <w:rsid w:val="004E0E7B"/>
    <w:rsid w:val="004E55AB"/>
    <w:rsid w:val="004F6D4D"/>
    <w:rsid w:val="004F75A9"/>
    <w:rsid w:val="00536E7E"/>
    <w:rsid w:val="005525B4"/>
    <w:rsid w:val="005620F5"/>
    <w:rsid w:val="00572ADE"/>
    <w:rsid w:val="00577CBF"/>
    <w:rsid w:val="00580DCB"/>
    <w:rsid w:val="00583A8F"/>
    <w:rsid w:val="00593A78"/>
    <w:rsid w:val="0059719C"/>
    <w:rsid w:val="005A7E1B"/>
    <w:rsid w:val="005B3C10"/>
    <w:rsid w:val="005C27A8"/>
    <w:rsid w:val="005C30E1"/>
    <w:rsid w:val="005C4C68"/>
    <w:rsid w:val="005D0553"/>
    <w:rsid w:val="005D1ED9"/>
    <w:rsid w:val="005E2FB9"/>
    <w:rsid w:val="005E4FF9"/>
    <w:rsid w:val="006031BB"/>
    <w:rsid w:val="00603C5B"/>
    <w:rsid w:val="00606B49"/>
    <w:rsid w:val="00620AA0"/>
    <w:rsid w:val="00621568"/>
    <w:rsid w:val="006216F6"/>
    <w:rsid w:val="00640FC3"/>
    <w:rsid w:val="006477DF"/>
    <w:rsid w:val="0065175D"/>
    <w:rsid w:val="00654866"/>
    <w:rsid w:val="00663277"/>
    <w:rsid w:val="00693EDA"/>
    <w:rsid w:val="006A20EA"/>
    <w:rsid w:val="006B6535"/>
    <w:rsid w:val="006C71BD"/>
    <w:rsid w:val="006D4160"/>
    <w:rsid w:val="006D6A53"/>
    <w:rsid w:val="006E00A1"/>
    <w:rsid w:val="006F0463"/>
    <w:rsid w:val="00701F48"/>
    <w:rsid w:val="00703F63"/>
    <w:rsid w:val="0072447D"/>
    <w:rsid w:val="007326D6"/>
    <w:rsid w:val="00740874"/>
    <w:rsid w:val="0074631F"/>
    <w:rsid w:val="00747CCA"/>
    <w:rsid w:val="0075778C"/>
    <w:rsid w:val="00757C31"/>
    <w:rsid w:val="00772128"/>
    <w:rsid w:val="007767DF"/>
    <w:rsid w:val="00794EC8"/>
    <w:rsid w:val="00796DD9"/>
    <w:rsid w:val="007A465F"/>
    <w:rsid w:val="007A7135"/>
    <w:rsid w:val="007B17FE"/>
    <w:rsid w:val="007C0CE1"/>
    <w:rsid w:val="007D2A66"/>
    <w:rsid w:val="008136E8"/>
    <w:rsid w:val="00814954"/>
    <w:rsid w:val="008154A1"/>
    <w:rsid w:val="00841E30"/>
    <w:rsid w:val="008521EA"/>
    <w:rsid w:val="00855B0D"/>
    <w:rsid w:val="00861A3C"/>
    <w:rsid w:val="008642AE"/>
    <w:rsid w:val="00867B84"/>
    <w:rsid w:val="00872038"/>
    <w:rsid w:val="0087265E"/>
    <w:rsid w:val="00880005"/>
    <w:rsid w:val="00881AB4"/>
    <w:rsid w:val="0088412C"/>
    <w:rsid w:val="008924C9"/>
    <w:rsid w:val="008936F0"/>
    <w:rsid w:val="008B2966"/>
    <w:rsid w:val="008B7A2E"/>
    <w:rsid w:val="008C27BC"/>
    <w:rsid w:val="008E7BED"/>
    <w:rsid w:val="008F15B0"/>
    <w:rsid w:val="008F49B8"/>
    <w:rsid w:val="0090156D"/>
    <w:rsid w:val="00903A34"/>
    <w:rsid w:val="0090469E"/>
    <w:rsid w:val="00913B20"/>
    <w:rsid w:val="00921F71"/>
    <w:rsid w:val="00931081"/>
    <w:rsid w:val="009371BE"/>
    <w:rsid w:val="00943FBB"/>
    <w:rsid w:val="009538B7"/>
    <w:rsid w:val="00965E76"/>
    <w:rsid w:val="009708FD"/>
    <w:rsid w:val="0097412C"/>
    <w:rsid w:val="00985543"/>
    <w:rsid w:val="00996614"/>
    <w:rsid w:val="009A2071"/>
    <w:rsid w:val="009A3273"/>
    <w:rsid w:val="009A3A58"/>
    <w:rsid w:val="009B0657"/>
    <w:rsid w:val="009B17E6"/>
    <w:rsid w:val="009C0FC8"/>
    <w:rsid w:val="009D5407"/>
    <w:rsid w:val="009D7097"/>
    <w:rsid w:val="009E4D8B"/>
    <w:rsid w:val="009F26B0"/>
    <w:rsid w:val="00A10E56"/>
    <w:rsid w:val="00A24795"/>
    <w:rsid w:val="00A277DF"/>
    <w:rsid w:val="00A2794A"/>
    <w:rsid w:val="00A379C4"/>
    <w:rsid w:val="00A401E5"/>
    <w:rsid w:val="00A506EB"/>
    <w:rsid w:val="00A5151F"/>
    <w:rsid w:val="00A519F3"/>
    <w:rsid w:val="00A700A6"/>
    <w:rsid w:val="00A83B85"/>
    <w:rsid w:val="00A87961"/>
    <w:rsid w:val="00A91D23"/>
    <w:rsid w:val="00A94F02"/>
    <w:rsid w:val="00A965A9"/>
    <w:rsid w:val="00AA4727"/>
    <w:rsid w:val="00AB53F7"/>
    <w:rsid w:val="00AC14F8"/>
    <w:rsid w:val="00AD45BD"/>
    <w:rsid w:val="00AE26F1"/>
    <w:rsid w:val="00AE2A4B"/>
    <w:rsid w:val="00B0172A"/>
    <w:rsid w:val="00B1289D"/>
    <w:rsid w:val="00B22251"/>
    <w:rsid w:val="00B3764B"/>
    <w:rsid w:val="00B5181C"/>
    <w:rsid w:val="00B566FD"/>
    <w:rsid w:val="00B8066E"/>
    <w:rsid w:val="00BA2FF7"/>
    <w:rsid w:val="00BB5B21"/>
    <w:rsid w:val="00BD528C"/>
    <w:rsid w:val="00BF58C3"/>
    <w:rsid w:val="00BF667C"/>
    <w:rsid w:val="00C16052"/>
    <w:rsid w:val="00C22094"/>
    <w:rsid w:val="00C2597A"/>
    <w:rsid w:val="00C31556"/>
    <w:rsid w:val="00C34330"/>
    <w:rsid w:val="00C36BA7"/>
    <w:rsid w:val="00C437B4"/>
    <w:rsid w:val="00C51CA4"/>
    <w:rsid w:val="00C56E2E"/>
    <w:rsid w:val="00C80EBC"/>
    <w:rsid w:val="00C8192F"/>
    <w:rsid w:val="00C81CA6"/>
    <w:rsid w:val="00C901D1"/>
    <w:rsid w:val="00CA31D2"/>
    <w:rsid w:val="00CA4898"/>
    <w:rsid w:val="00CB3044"/>
    <w:rsid w:val="00CB5BCF"/>
    <w:rsid w:val="00CB632D"/>
    <w:rsid w:val="00CB71F8"/>
    <w:rsid w:val="00CC606A"/>
    <w:rsid w:val="00CD7F68"/>
    <w:rsid w:val="00D0386B"/>
    <w:rsid w:val="00D12CC8"/>
    <w:rsid w:val="00D1691A"/>
    <w:rsid w:val="00D33FC5"/>
    <w:rsid w:val="00D419F1"/>
    <w:rsid w:val="00D74F65"/>
    <w:rsid w:val="00DA1C0E"/>
    <w:rsid w:val="00DA55C6"/>
    <w:rsid w:val="00DB00F7"/>
    <w:rsid w:val="00DB0CC5"/>
    <w:rsid w:val="00DB5FB8"/>
    <w:rsid w:val="00DD0245"/>
    <w:rsid w:val="00DD12DB"/>
    <w:rsid w:val="00E105C8"/>
    <w:rsid w:val="00E219D6"/>
    <w:rsid w:val="00E31923"/>
    <w:rsid w:val="00E32F09"/>
    <w:rsid w:val="00E37243"/>
    <w:rsid w:val="00E51E68"/>
    <w:rsid w:val="00E53E8E"/>
    <w:rsid w:val="00E64F01"/>
    <w:rsid w:val="00E67C02"/>
    <w:rsid w:val="00E77939"/>
    <w:rsid w:val="00E85C32"/>
    <w:rsid w:val="00E906EA"/>
    <w:rsid w:val="00EA028A"/>
    <w:rsid w:val="00EA0B0C"/>
    <w:rsid w:val="00EA4FAA"/>
    <w:rsid w:val="00EC2708"/>
    <w:rsid w:val="00ED15B1"/>
    <w:rsid w:val="00EE38C7"/>
    <w:rsid w:val="00EE7AA6"/>
    <w:rsid w:val="00F11419"/>
    <w:rsid w:val="00F14EDB"/>
    <w:rsid w:val="00F1790A"/>
    <w:rsid w:val="00F20517"/>
    <w:rsid w:val="00F20E76"/>
    <w:rsid w:val="00F24D08"/>
    <w:rsid w:val="00F30B06"/>
    <w:rsid w:val="00F32839"/>
    <w:rsid w:val="00F43225"/>
    <w:rsid w:val="00F605E1"/>
    <w:rsid w:val="00F71F95"/>
    <w:rsid w:val="00F80389"/>
    <w:rsid w:val="00F90612"/>
    <w:rsid w:val="00FB1A14"/>
    <w:rsid w:val="00FC1833"/>
    <w:rsid w:val="00FC5526"/>
    <w:rsid w:val="00FC7448"/>
    <w:rsid w:val="00FC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A1A532"/>
  <w15:docId w15:val="{65317357-0B42-481D-B3ED-B20ED647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71BE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9371BE"/>
    <w:pPr>
      <w:keepNext/>
      <w:framePr w:w="4489" w:h="1585" w:hSpace="141" w:wrap="around" w:vAnchor="text" w:hAnchor="page" w:x="5755" w:y="127"/>
      <w:outlineLvl w:val="0"/>
    </w:pPr>
    <w:rPr>
      <w:b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371BE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Fuzeile">
    <w:name w:val="footer"/>
    <w:basedOn w:val="Standard"/>
    <w:semiHidden/>
    <w:rsid w:val="009371BE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Textkrper">
    <w:name w:val="Body Text"/>
    <w:basedOn w:val="Standard"/>
    <w:semiHidden/>
    <w:rsid w:val="009371BE"/>
    <w:pPr>
      <w:spacing w:after="120"/>
    </w:pPr>
    <w:rPr>
      <w:sz w:val="20"/>
      <w:szCs w:val="20"/>
    </w:rPr>
  </w:style>
  <w:style w:type="paragraph" w:styleId="Gruformel">
    <w:name w:val="Closing"/>
    <w:basedOn w:val="Textkrper"/>
    <w:next w:val="Standard"/>
    <w:semiHidden/>
    <w:rsid w:val="009371BE"/>
    <w:pPr>
      <w:keepNext/>
      <w:spacing w:after="240"/>
    </w:pPr>
    <w:rPr>
      <w:rFonts w:ascii="Arial" w:hAnsi="Arial"/>
      <w:sz w:val="22"/>
    </w:rPr>
  </w:style>
  <w:style w:type="paragraph" w:customStyle="1" w:styleId="Unterzeichner">
    <w:name w:val="Unterzeichner"/>
    <w:basedOn w:val="Unterschrift"/>
    <w:next w:val="Standard"/>
    <w:rsid w:val="009371BE"/>
    <w:pPr>
      <w:keepNext/>
      <w:keepLines/>
      <w:spacing w:before="480"/>
      <w:ind w:left="0"/>
    </w:pPr>
    <w:rPr>
      <w:rFonts w:ascii="Arial" w:hAnsi="Arial"/>
      <w:sz w:val="22"/>
      <w:szCs w:val="20"/>
    </w:rPr>
  </w:style>
  <w:style w:type="paragraph" w:customStyle="1" w:styleId="IhreZeichenUnsereZeichen">
    <w:name w:val="Ihre Zeichen/Unsere Zeichen"/>
    <w:basedOn w:val="Textkrper"/>
    <w:next w:val="Standard"/>
    <w:rsid w:val="009371BE"/>
    <w:pPr>
      <w:tabs>
        <w:tab w:val="left" w:pos="2835"/>
        <w:tab w:val="left" w:pos="5670"/>
      </w:tabs>
      <w:spacing w:after="0"/>
    </w:pPr>
    <w:rPr>
      <w:rFonts w:ascii="Arial" w:hAnsi="Arial"/>
      <w:sz w:val="12"/>
    </w:rPr>
  </w:style>
  <w:style w:type="paragraph" w:customStyle="1" w:styleId="Anrede1">
    <w:name w:val="Anrede1"/>
    <w:basedOn w:val="Textkrper"/>
    <w:next w:val="Betreff"/>
    <w:rsid w:val="009371BE"/>
    <w:pPr>
      <w:spacing w:before="120" w:after="240"/>
    </w:pPr>
    <w:rPr>
      <w:rFonts w:ascii="Arial" w:hAnsi="Arial"/>
      <w:sz w:val="22"/>
    </w:rPr>
  </w:style>
  <w:style w:type="paragraph" w:customStyle="1" w:styleId="Betreff">
    <w:name w:val="Betreff"/>
    <w:basedOn w:val="Textkrper"/>
    <w:next w:val="Textkrper"/>
    <w:rsid w:val="009371BE"/>
    <w:pPr>
      <w:spacing w:after="240"/>
    </w:pPr>
    <w:rPr>
      <w:rFonts w:ascii="Arial" w:hAnsi="Arial"/>
      <w:b/>
      <w:i/>
      <w:sz w:val="22"/>
    </w:rPr>
  </w:style>
  <w:style w:type="character" w:styleId="Seitenzahl">
    <w:name w:val="page number"/>
    <w:basedOn w:val="Absatz-Standardschriftart"/>
    <w:semiHidden/>
    <w:rsid w:val="009371BE"/>
  </w:style>
  <w:style w:type="paragraph" w:styleId="Unterschrift">
    <w:name w:val="Signature"/>
    <w:basedOn w:val="Standard"/>
    <w:semiHidden/>
    <w:rsid w:val="009371BE"/>
    <w:pPr>
      <w:ind w:left="4252"/>
    </w:pPr>
  </w:style>
  <w:style w:type="paragraph" w:styleId="Sprechblasentext">
    <w:name w:val="Balloon Text"/>
    <w:basedOn w:val="Standard"/>
    <w:semiHidden/>
    <w:rsid w:val="009371B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2729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pfzeileZchn">
    <w:name w:val="Kopfzeile Zchn"/>
    <w:basedOn w:val="Absatz-Standardschriftart"/>
    <w:link w:val="Kopfzeile"/>
    <w:rsid w:val="00212D6F"/>
  </w:style>
  <w:style w:type="paragraph" w:styleId="Listenabsatz">
    <w:name w:val="List Paragraph"/>
    <w:basedOn w:val="Standard"/>
    <w:uiPriority w:val="34"/>
    <w:qFormat/>
    <w:rsid w:val="00861A3C"/>
    <w:pPr>
      <w:ind w:left="708"/>
    </w:pPr>
  </w:style>
  <w:style w:type="table" w:styleId="Tabellenraster">
    <w:name w:val="Table Grid"/>
    <w:basedOn w:val="NormaleTabelle"/>
    <w:uiPriority w:val="59"/>
    <w:rsid w:val="00A51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uiPriority w:val="99"/>
    <w:semiHidden/>
    <w:unhideWhenUsed/>
    <w:rsid w:val="008B296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B296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B2966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296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B2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INGOTR~1\LOKALE~1\Temp\Rechnung%20Einzel2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C48114A334AE4191CB953C4D7D46DC" ma:contentTypeVersion="17" ma:contentTypeDescription="Ein neues Dokument erstellen." ma:contentTypeScope="" ma:versionID="3e1784da73636d851eab0b95bdc78515">
  <xsd:schema xmlns:xsd="http://www.w3.org/2001/XMLSchema" xmlns:xs="http://www.w3.org/2001/XMLSchema" xmlns:p="http://schemas.microsoft.com/office/2006/metadata/properties" xmlns:ns2="86f9bf7a-9206-4807-b182-a66d0fc55f94" xmlns:ns3="a52e57d5-be2c-45bb-9daf-2bb115315fcd" targetNamespace="http://schemas.microsoft.com/office/2006/metadata/properties" ma:root="true" ma:fieldsID="fe46c7b30ef6f20aa61f404fe6e0439f" ns2:_="" ns3:_="">
    <xsd:import namespace="86f9bf7a-9206-4807-b182-a66d0fc55f94"/>
    <xsd:import namespace="a52e57d5-be2c-45bb-9daf-2bb115315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9bf7a-9206-4807-b182-a66d0fc55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77bc75e3-b892-4e9e-8142-323957690e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e57d5-be2c-45bb-9daf-2bb115315f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48fe2cc-044e-4bff-8b1e-823b53b9e878}" ma:internalName="TaxCatchAll" ma:showField="CatchAllData" ma:web="a52e57d5-be2c-45bb-9daf-2bb115315f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f9bf7a-9206-4807-b182-a66d0fc55f94">
      <Terms xmlns="http://schemas.microsoft.com/office/infopath/2007/PartnerControls"/>
    </lcf76f155ced4ddcb4097134ff3c332f>
    <TaxCatchAll xmlns="a52e57d5-be2c-45bb-9daf-2bb115315fcd" xsi:nil="true"/>
  </documentManagement>
</p:properties>
</file>

<file path=customXml/itemProps1.xml><?xml version="1.0" encoding="utf-8"?>
<ds:datastoreItem xmlns:ds="http://schemas.openxmlformats.org/officeDocument/2006/customXml" ds:itemID="{65739B40-A60E-4975-B8C0-75B191B03E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F0ED7D-EAE3-4EEA-8F80-68BDD2E41D38}"/>
</file>

<file path=customXml/itemProps3.xml><?xml version="1.0" encoding="utf-8"?>
<ds:datastoreItem xmlns:ds="http://schemas.openxmlformats.org/officeDocument/2006/customXml" ds:itemID="{2B4A23C1-8B1C-4EA2-831E-5F625D2025A1}"/>
</file>

<file path=customXml/itemProps4.xml><?xml version="1.0" encoding="utf-8"?>
<ds:datastoreItem xmlns:ds="http://schemas.openxmlformats.org/officeDocument/2006/customXml" ds:itemID="{A7243E16-2B90-470E-9BD7-6B3B5412C686}"/>
</file>

<file path=docProps/app.xml><?xml version="1.0" encoding="utf-8"?>
<Properties xmlns="http://schemas.openxmlformats.org/officeDocument/2006/extended-properties" xmlns:vt="http://schemas.openxmlformats.org/officeDocument/2006/docPropsVTypes">
  <Template>Rechnung Einzel2</Template>
  <TotalTime>0</TotalTime>
  <Pages>2</Pages>
  <Words>76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Feriendorf &amp; Surfschule Pepelow GmbH</vt:lpstr>
    </vt:vector>
  </TitlesOfParts>
  <Company>Surfschule Pepelow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Feriendorf &amp; Surfschule Pepelow GmbH</dc:title>
  <dc:creator>Christer</dc:creator>
  <cp:lastModifiedBy>Swetlana Abraham</cp:lastModifiedBy>
  <cp:revision>2</cp:revision>
  <cp:lastPrinted>2023-06-03T10:44:00Z</cp:lastPrinted>
  <dcterms:created xsi:type="dcterms:W3CDTF">2024-02-15T12:03:00Z</dcterms:created>
  <dcterms:modified xsi:type="dcterms:W3CDTF">2024-02-15T12:03:00Z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0x0101003EC48114A334AE4191CB953C4D7D46DC</vt:lpwstr>
  </property>
</Properties>
</file>